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9C" w:rsidRDefault="00C37FAC">
      <w:r>
        <w:t>Issues with PSID Unconditional Means:</w:t>
      </w:r>
    </w:p>
    <w:p w:rsidR="00752F4B" w:rsidRDefault="00752F4B"/>
    <w:p w:rsidR="00752F4B" w:rsidRPr="00752F4B" w:rsidRDefault="00752F4B">
      <w:pPr>
        <w:rPr>
          <w:b/>
        </w:rPr>
      </w:pPr>
      <w:r>
        <w:rPr>
          <w:b/>
        </w:rPr>
        <w:t>Low/No Obs:</w:t>
      </w:r>
    </w:p>
    <w:p w:rsidR="00C37FAC" w:rsidRDefault="00C37FAC" w:rsidP="00C37FAC">
      <w:pPr>
        <w:pStyle w:val="ListParagraph"/>
        <w:numPr>
          <w:ilvl w:val="0"/>
          <w:numId w:val="1"/>
        </w:numPr>
      </w:pPr>
      <w:r>
        <w:t xml:space="preserve">Missing </w:t>
      </w:r>
      <w:r w:rsidRPr="007848D8">
        <w:rPr>
          <w:b/>
        </w:rPr>
        <w:t>head industry</w:t>
      </w:r>
      <w:r>
        <w:t xml:space="preserve"> variable: fixed</w:t>
      </w:r>
      <w:r w:rsidR="0081574A">
        <w:t xml:space="preserve"> by rerunning head.sas</w:t>
      </w:r>
      <w:r>
        <w:t>.</w:t>
      </w:r>
    </w:p>
    <w:p w:rsidR="00C37FAC" w:rsidRDefault="00C37FAC" w:rsidP="00C37FAC">
      <w:pPr>
        <w:pStyle w:val="ListParagraph"/>
        <w:numPr>
          <w:ilvl w:val="0"/>
          <w:numId w:val="1"/>
        </w:numPr>
      </w:pPr>
      <w:r>
        <w:t xml:space="preserve">Low # of observations for </w:t>
      </w:r>
      <w:r w:rsidRPr="007848D8">
        <w:rPr>
          <w:b/>
        </w:rPr>
        <w:t>head occupation</w:t>
      </w:r>
      <w:r>
        <w:t xml:space="preserve"> variable: fixed</w:t>
      </w:r>
      <w:r w:rsidR="0081574A">
        <w:t xml:space="preserve"> by rerunning head.sas</w:t>
      </w:r>
      <w:r>
        <w:t>.</w:t>
      </w:r>
    </w:p>
    <w:p w:rsidR="00C37FAC" w:rsidRDefault="00C37FAC" w:rsidP="00C37FAC">
      <w:pPr>
        <w:pStyle w:val="ListParagraph"/>
        <w:numPr>
          <w:ilvl w:val="0"/>
          <w:numId w:val="1"/>
        </w:numPr>
      </w:pPr>
      <w:r>
        <w:t>Age bins (</w:t>
      </w:r>
      <w:r w:rsidRPr="007848D8">
        <w:rPr>
          <w:b/>
        </w:rPr>
        <w:t>age2</w:t>
      </w:r>
      <w:r>
        <w:t xml:space="preserve">, </w:t>
      </w:r>
      <w:r w:rsidRPr="007848D8">
        <w:rPr>
          <w:b/>
        </w:rPr>
        <w:t>age6</w:t>
      </w:r>
      <w:r>
        <w:t xml:space="preserve">, </w:t>
      </w:r>
      <w:r w:rsidRPr="007848D8">
        <w:rPr>
          <w:b/>
        </w:rPr>
        <w:t>age12</w:t>
      </w:r>
      <w:r>
        <w:t xml:space="preserve">, </w:t>
      </w:r>
      <w:r w:rsidRPr="007848D8">
        <w:rPr>
          <w:b/>
        </w:rPr>
        <w:t>age18</w:t>
      </w:r>
      <w:r>
        <w:t>) not binary, but categorical (i.e. not probab</w:t>
      </w:r>
      <w:r w:rsidR="00320BB4">
        <w:t>i</w:t>
      </w:r>
      <w:r>
        <w:t>l</w:t>
      </w:r>
      <w:r w:rsidR="00320BB4">
        <w:t>it</w:t>
      </w:r>
      <w:r>
        <w:t>y of having a child in that age range but rather the number of children in that age range), hence explaining the seemingly high values of it.</w:t>
      </w:r>
    </w:p>
    <w:p w:rsidR="00C37FAC" w:rsidRDefault="0081574A" w:rsidP="00C37FAC">
      <w:pPr>
        <w:pStyle w:val="ListParagraph"/>
        <w:numPr>
          <w:ilvl w:val="0"/>
          <w:numId w:val="1"/>
        </w:numPr>
      </w:pPr>
      <w:r w:rsidRPr="007848D8">
        <w:rPr>
          <w:b/>
        </w:rPr>
        <w:t>Wifeextra</w:t>
      </w:r>
      <w:r>
        <w:t xml:space="preserve"> missing: fixed by running empbus.sas instead of labor.sas (for some reason the variable is exlcued in the latter but not in the former). </w:t>
      </w:r>
    </w:p>
    <w:p w:rsidR="00440F64" w:rsidRDefault="007848D8" w:rsidP="00C37FAC">
      <w:pPr>
        <w:pStyle w:val="ListParagraph"/>
        <w:numPr>
          <w:ilvl w:val="0"/>
          <w:numId w:val="1"/>
        </w:numPr>
      </w:pPr>
      <w:r>
        <w:t xml:space="preserve">Low number of observations for </w:t>
      </w:r>
      <w:r w:rsidRPr="007848D8">
        <w:rPr>
          <w:b/>
        </w:rPr>
        <w:t>marwage</w:t>
      </w:r>
      <w:r>
        <w:t>: I recoded 0 and NA/DK</w:t>
      </w:r>
      <w:r w:rsidR="00080212">
        <w:t xml:space="preserve"> values to missing. In 1985, for example, almost 83% of individuals were recoded to missing. Hence the low number of observations over which the mean is taken is unsurprising. </w:t>
      </w:r>
    </w:p>
    <w:p w:rsidR="007848D8" w:rsidRDefault="00080212" w:rsidP="00440F64">
      <w:pPr>
        <w:pStyle w:val="ListParagraph"/>
        <w:numPr>
          <w:ilvl w:val="1"/>
          <w:numId w:val="1"/>
        </w:numPr>
      </w:pPr>
      <w:r>
        <w:t>Could consider replacing missing values for those “not working for money now at all” or for whom there is “no more work available” as having a $0.00 marginal wage.</w:t>
      </w:r>
    </w:p>
    <w:p w:rsidR="00440F64" w:rsidRDefault="00440F64" w:rsidP="00C37FAC">
      <w:pPr>
        <w:pStyle w:val="ListParagraph"/>
        <w:numPr>
          <w:ilvl w:val="0"/>
          <w:numId w:val="1"/>
        </w:numPr>
      </w:pPr>
      <w:r>
        <w:t xml:space="preserve">Low # of obs. For </w:t>
      </w:r>
      <w:r>
        <w:rPr>
          <w:b/>
        </w:rPr>
        <w:t>HWHW</w:t>
      </w:r>
      <w:r>
        <w:t xml:space="preserve">: due to variables existence for only 1967-73. </w:t>
      </w:r>
    </w:p>
    <w:p w:rsidR="00440F64" w:rsidRDefault="00440F64" w:rsidP="00440F64">
      <w:pPr>
        <w:pStyle w:val="ListParagraph"/>
        <w:numPr>
          <w:ilvl w:val="1"/>
          <w:numId w:val="1"/>
        </w:numPr>
      </w:pPr>
      <w:r>
        <w:t>Consider making variable for later years by summing head and wife housework.</w:t>
      </w:r>
    </w:p>
    <w:p w:rsidR="00440F64" w:rsidRDefault="00440F64" w:rsidP="00440F64">
      <w:pPr>
        <w:pStyle w:val="ListParagraph"/>
        <w:numPr>
          <w:ilvl w:val="0"/>
          <w:numId w:val="1"/>
        </w:numPr>
      </w:pPr>
      <w:r>
        <w:t xml:space="preserve">Low # of obs. For </w:t>
      </w:r>
      <w:r>
        <w:rPr>
          <w:b/>
        </w:rPr>
        <w:t xml:space="preserve">HWHead </w:t>
      </w:r>
      <w:r w:rsidRPr="00440F64">
        <w:t>and</w:t>
      </w:r>
      <w:r>
        <w:rPr>
          <w:b/>
        </w:rPr>
        <w:t xml:space="preserve"> HWWife</w:t>
      </w:r>
      <w:r>
        <w:t xml:space="preserve">: due to missing years in 1974-5 and 1982. </w:t>
      </w:r>
    </w:p>
    <w:p w:rsidR="00440F64" w:rsidRDefault="00440F64" w:rsidP="00440F64">
      <w:pPr>
        <w:pStyle w:val="ListParagraph"/>
        <w:numPr>
          <w:ilvl w:val="0"/>
          <w:numId w:val="1"/>
        </w:numPr>
      </w:pPr>
      <w:r>
        <w:t xml:space="preserve">Low # of obs. For </w:t>
      </w:r>
      <w:r>
        <w:rPr>
          <w:b/>
        </w:rPr>
        <w:t>HomeProd</w:t>
      </w:r>
      <w:r>
        <w:t xml:space="preserve"> due to existence only for 1967-71.</w:t>
      </w:r>
    </w:p>
    <w:p w:rsidR="00440F64" w:rsidRDefault="00440F64" w:rsidP="00440F64">
      <w:pPr>
        <w:pStyle w:val="ListParagraph"/>
        <w:numPr>
          <w:ilvl w:val="0"/>
          <w:numId w:val="1"/>
        </w:numPr>
      </w:pPr>
      <w:r>
        <w:t xml:space="preserve">Low # of obs. For </w:t>
      </w:r>
      <w:r>
        <w:rPr>
          <w:b/>
        </w:rPr>
        <w:t>Repair</w:t>
      </w:r>
      <w:r>
        <w:t xml:space="preserve"> du</w:t>
      </w:r>
      <w:r w:rsidR="00FC35D3">
        <w:t>e to existence only for 1967-71 and 197</w:t>
      </w:r>
      <w:r w:rsidR="00E829EF">
        <w:t>8. Added 1978</w:t>
      </w:r>
      <w:r w:rsidR="00FC35D3">
        <w:t xml:space="preserve"> to </w:t>
      </w:r>
      <w:r w:rsidR="00E829EF">
        <w:t>housework.sas</w:t>
      </w:r>
      <w:r w:rsidR="00FC35D3">
        <w:t>.</w:t>
      </w:r>
    </w:p>
    <w:p w:rsidR="00440F64" w:rsidRDefault="00440F64" w:rsidP="00752F4B"/>
    <w:p w:rsidR="00752F4B" w:rsidRDefault="00752F4B" w:rsidP="00752F4B">
      <w:r>
        <w:rPr>
          <w:b/>
        </w:rPr>
        <w:t>Recode</w:t>
      </w:r>
      <w:r>
        <w:t>:</w:t>
      </w:r>
    </w:p>
    <w:p w:rsidR="00752F4B" w:rsidRDefault="00ED5378" w:rsidP="00ED5378">
      <w:pPr>
        <w:pStyle w:val="ListParagraph"/>
        <w:numPr>
          <w:ilvl w:val="0"/>
          <w:numId w:val="2"/>
        </w:numPr>
      </w:pPr>
      <w:r w:rsidRPr="00ED5378">
        <w:rPr>
          <w:b/>
        </w:rPr>
        <w:t>WGT</w:t>
      </w:r>
      <w:r>
        <w:t xml:space="preserve"> maximum of 99: doesn’t appear top-coded, just the maximum weight value in some years.</w:t>
      </w:r>
    </w:p>
    <w:p w:rsidR="00EF0890" w:rsidRDefault="00EF0890" w:rsidP="00ED5378">
      <w:pPr>
        <w:pStyle w:val="ListParagraph"/>
        <w:numPr>
          <w:ilvl w:val="0"/>
          <w:numId w:val="2"/>
        </w:numPr>
      </w:pPr>
      <w:r>
        <w:rPr>
          <w:b/>
        </w:rPr>
        <w:t>Foodin</w:t>
      </w:r>
      <w:r>
        <w:t xml:space="preserve"> is top coded at $9,999.</w:t>
      </w:r>
    </w:p>
    <w:p w:rsidR="00EF0890" w:rsidRDefault="00EF0890" w:rsidP="00ED5378">
      <w:pPr>
        <w:pStyle w:val="ListParagraph"/>
        <w:numPr>
          <w:ilvl w:val="0"/>
          <w:numId w:val="2"/>
        </w:numPr>
      </w:pPr>
      <w:r>
        <w:rPr>
          <w:b/>
        </w:rPr>
        <w:t xml:space="preserve">Repair </w:t>
      </w:r>
      <w:r>
        <w:t>top coded at 999 hours.</w:t>
      </w:r>
    </w:p>
    <w:p w:rsidR="00EF0890" w:rsidRDefault="00EF0890" w:rsidP="00ED5378">
      <w:pPr>
        <w:pStyle w:val="ListParagraph"/>
        <w:numPr>
          <w:ilvl w:val="0"/>
          <w:numId w:val="2"/>
        </w:numPr>
      </w:pPr>
      <w:r>
        <w:rPr>
          <w:b/>
        </w:rPr>
        <w:t xml:space="preserve">HeadTakeVacation </w:t>
      </w:r>
      <w:r>
        <w:t xml:space="preserve">and </w:t>
      </w:r>
      <w:r>
        <w:rPr>
          <w:b/>
        </w:rPr>
        <w:t>WifeTakeVacation</w:t>
      </w:r>
    </w:p>
    <w:p w:rsidR="00EF0890" w:rsidRPr="00F42933" w:rsidRDefault="00EF0890" w:rsidP="00EF0890">
      <w:pPr>
        <w:pStyle w:val="ListParagraph"/>
        <w:numPr>
          <w:ilvl w:val="1"/>
          <w:numId w:val="2"/>
        </w:numPr>
        <w:rPr>
          <w:strike/>
        </w:rPr>
      </w:pPr>
      <w:r w:rsidRPr="00F42933">
        <w:rPr>
          <w:strike/>
        </w:rPr>
        <w:t>Should recode; 9 (“NA;DK”) ought to be set to missing, as should 0.</w:t>
      </w:r>
    </w:p>
    <w:p w:rsidR="00EF0890" w:rsidRPr="000A0DDE" w:rsidRDefault="000A0DDE" w:rsidP="00EF0890">
      <w:pPr>
        <w:pStyle w:val="ListParagraph"/>
        <w:numPr>
          <w:ilvl w:val="0"/>
          <w:numId w:val="2"/>
        </w:numPr>
        <w:rPr>
          <w:b/>
        </w:rPr>
      </w:pPr>
      <w:r w:rsidRPr="000A0DDE">
        <w:rPr>
          <w:b/>
        </w:rPr>
        <w:t>Headrace</w:t>
      </w:r>
    </w:p>
    <w:p w:rsidR="000A0DDE" w:rsidRPr="00F42933" w:rsidRDefault="000A0DDE" w:rsidP="000A0DDE">
      <w:pPr>
        <w:pStyle w:val="ListParagraph"/>
        <w:numPr>
          <w:ilvl w:val="1"/>
          <w:numId w:val="2"/>
        </w:numPr>
        <w:rPr>
          <w:strike/>
        </w:rPr>
      </w:pPr>
      <w:r w:rsidRPr="00F42933">
        <w:rPr>
          <w:strike/>
        </w:rPr>
        <w:t>Recode</w:t>
      </w:r>
      <w:r w:rsidR="00842A64" w:rsidRPr="00F42933">
        <w:rPr>
          <w:strike/>
        </w:rPr>
        <w:t xml:space="preserve"> as two dummies: whether individual is white or black.</w:t>
      </w:r>
    </w:p>
    <w:p w:rsidR="000A0DDE" w:rsidRPr="000A0DDE" w:rsidRDefault="000A0DDE" w:rsidP="000A0DDE">
      <w:pPr>
        <w:pStyle w:val="ListParagraph"/>
        <w:numPr>
          <w:ilvl w:val="0"/>
          <w:numId w:val="2"/>
        </w:numPr>
        <w:rPr>
          <w:b/>
        </w:rPr>
      </w:pPr>
      <w:r w:rsidRPr="000A0DDE">
        <w:rPr>
          <w:b/>
        </w:rPr>
        <w:t>Dis</w:t>
      </w:r>
    </w:p>
    <w:p w:rsidR="000A0DDE" w:rsidRPr="00E26542" w:rsidRDefault="00276A2E" w:rsidP="000A0DDE">
      <w:pPr>
        <w:pStyle w:val="ListParagraph"/>
        <w:numPr>
          <w:ilvl w:val="1"/>
          <w:numId w:val="2"/>
        </w:numPr>
        <w:rPr>
          <w:strike/>
        </w:rPr>
      </w:pPr>
      <w:r w:rsidRPr="00E26542">
        <w:rPr>
          <w:strike/>
        </w:rPr>
        <w:t>R</w:t>
      </w:r>
      <w:r w:rsidR="000A0DDE" w:rsidRPr="00E26542">
        <w:rPr>
          <w:strike/>
        </w:rPr>
        <w:t>ecode</w:t>
      </w:r>
      <w:r w:rsidRPr="00E26542">
        <w:rPr>
          <w:strike/>
        </w:rPr>
        <w:t>: whether individual is disabled.</w:t>
      </w:r>
    </w:p>
    <w:p w:rsidR="000A0DDE" w:rsidRPr="000A0DDE" w:rsidRDefault="000A0DDE" w:rsidP="000A0DDE">
      <w:pPr>
        <w:pStyle w:val="ListParagraph"/>
        <w:numPr>
          <w:ilvl w:val="0"/>
          <w:numId w:val="2"/>
        </w:numPr>
        <w:rPr>
          <w:b/>
        </w:rPr>
      </w:pPr>
      <w:r w:rsidRPr="000A0DDE">
        <w:rPr>
          <w:b/>
        </w:rPr>
        <w:t>Selfemploy</w:t>
      </w:r>
    </w:p>
    <w:p w:rsidR="000A0DDE" w:rsidRPr="00503EC5" w:rsidRDefault="00276A2E" w:rsidP="000A0DDE">
      <w:pPr>
        <w:pStyle w:val="ListParagraph"/>
        <w:numPr>
          <w:ilvl w:val="1"/>
          <w:numId w:val="2"/>
        </w:numPr>
        <w:rPr>
          <w:strike/>
        </w:rPr>
      </w:pPr>
      <w:r w:rsidRPr="00503EC5">
        <w:rPr>
          <w:strike/>
        </w:rPr>
        <w:t>R</w:t>
      </w:r>
      <w:r w:rsidR="000A0DDE" w:rsidRPr="00503EC5">
        <w:rPr>
          <w:strike/>
        </w:rPr>
        <w:t>ecode</w:t>
      </w:r>
      <w:r w:rsidRPr="00503EC5">
        <w:rPr>
          <w:strike/>
        </w:rPr>
        <w:t>: whether head is self-employed.</w:t>
      </w:r>
    </w:p>
    <w:p w:rsidR="000A0DDE" w:rsidRDefault="000A0DDE" w:rsidP="000A0DDE">
      <w:pPr>
        <w:pStyle w:val="ListParagraph"/>
        <w:numPr>
          <w:ilvl w:val="0"/>
          <w:numId w:val="2"/>
        </w:numPr>
      </w:pPr>
      <w:r>
        <w:rPr>
          <w:b/>
        </w:rPr>
        <w:t>headmarital, lead marital</w:t>
      </w:r>
    </w:p>
    <w:p w:rsidR="000A0DDE" w:rsidRPr="00503EC5" w:rsidRDefault="000A0DDE" w:rsidP="000A0DDE">
      <w:pPr>
        <w:pStyle w:val="ListParagraph"/>
        <w:numPr>
          <w:ilvl w:val="1"/>
          <w:numId w:val="2"/>
        </w:numPr>
        <w:rPr>
          <w:strike/>
        </w:rPr>
      </w:pPr>
      <w:r w:rsidRPr="00503EC5">
        <w:rPr>
          <w:strike/>
        </w:rPr>
        <w:t>recode</w:t>
      </w:r>
    </w:p>
    <w:p w:rsidR="000A0DDE" w:rsidRDefault="00276A2E" w:rsidP="000A0DDE">
      <w:pPr>
        <w:pStyle w:val="ListParagraph"/>
        <w:numPr>
          <w:ilvl w:val="0"/>
          <w:numId w:val="2"/>
        </w:numPr>
      </w:pPr>
      <w:r>
        <w:rPr>
          <w:b/>
        </w:rPr>
        <w:t>headsalaried</w:t>
      </w:r>
      <w:r>
        <w:t xml:space="preserve">, </w:t>
      </w:r>
      <w:r>
        <w:rPr>
          <w:b/>
        </w:rPr>
        <w:t>wifesalaried</w:t>
      </w:r>
    </w:p>
    <w:p w:rsidR="00276A2E" w:rsidRDefault="00276A2E" w:rsidP="00276A2E">
      <w:pPr>
        <w:pStyle w:val="ListParagraph"/>
        <w:numPr>
          <w:ilvl w:val="1"/>
          <w:numId w:val="2"/>
        </w:numPr>
      </w:pPr>
      <w:r>
        <w:lastRenderedPageBreak/>
        <w:t>recode: dummies for whether individual is salaried, hourly.</w:t>
      </w:r>
    </w:p>
    <w:p w:rsidR="00564136" w:rsidRDefault="00564136" w:rsidP="00564136">
      <w:pPr>
        <w:pStyle w:val="ListParagraph"/>
        <w:numPr>
          <w:ilvl w:val="0"/>
          <w:numId w:val="2"/>
        </w:numPr>
      </w:pPr>
      <w:r>
        <w:rPr>
          <w:b/>
        </w:rPr>
        <w:t>Headextra, wifeextra</w:t>
      </w:r>
    </w:p>
    <w:p w:rsidR="00564136" w:rsidRDefault="00564136" w:rsidP="00564136">
      <w:pPr>
        <w:pStyle w:val="ListParagraph"/>
        <w:numPr>
          <w:ilvl w:val="1"/>
          <w:numId w:val="2"/>
        </w:numPr>
      </w:pPr>
      <w:r>
        <w:t>Recode as dummies for yes, setting 0 or 9 values as missing.</w:t>
      </w:r>
      <w:r w:rsidR="00D649C9">
        <w:t xml:space="preserve"> (only asked for those who are salaried)</w:t>
      </w:r>
    </w:p>
    <w:p w:rsidR="008E6389" w:rsidRDefault="008E6389" w:rsidP="008E6389">
      <w:r>
        <w:t>Salary variable changes after 1976—</w:t>
      </w:r>
      <w:r w:rsidRPr="005C1625">
        <w:rPr>
          <w:highlight w:val="yellow"/>
        </w:rPr>
        <w:t>assume that if respondent doesn’t earn income from more-than-usual hours per week, he is salaried.</w:t>
      </w:r>
    </w:p>
    <w:p w:rsidR="005C1625" w:rsidRDefault="005C1625" w:rsidP="008E6389">
      <w:r>
        <w:t>Chain of questions is like this: Asked if you earn income from extra hours of work. If yes, assume hourly worker since this question is not directly asked. If no, go to follow-up question of whether respondent earns a regular wage. If yes, the person is wage/hourly worker. If no, person is salaried.</w:t>
      </w:r>
      <w:bookmarkStart w:id="0" w:name="_GoBack"/>
      <w:bookmarkEnd w:id="0"/>
    </w:p>
    <w:p w:rsidR="00ED5378" w:rsidRDefault="00ED5378" w:rsidP="000F3246"/>
    <w:p w:rsidR="000F3246" w:rsidRDefault="000F3246" w:rsidP="000F3246">
      <w:r>
        <w:rPr>
          <w:b/>
        </w:rPr>
        <w:t>Conditional</w:t>
      </w:r>
      <w:r>
        <w:t>:</w:t>
      </w:r>
    </w:p>
    <w:p w:rsidR="000F3246" w:rsidRPr="000F3246" w:rsidRDefault="000F3246" w:rsidP="000F3246">
      <w:pPr>
        <w:pStyle w:val="ListParagraph"/>
        <w:numPr>
          <w:ilvl w:val="0"/>
          <w:numId w:val="2"/>
        </w:numPr>
      </w:pPr>
      <w:r>
        <w:t>Added conditional means calculation for wife variables when head is married or separated.</w:t>
      </w:r>
    </w:p>
    <w:sectPr w:rsidR="000F3246" w:rsidRPr="000F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340DC"/>
    <w:multiLevelType w:val="hybridMultilevel"/>
    <w:tmpl w:val="AEBE3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F748E"/>
    <w:multiLevelType w:val="hybridMultilevel"/>
    <w:tmpl w:val="69A42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FAC"/>
    <w:rsid w:val="00080212"/>
    <w:rsid w:val="000A0DDE"/>
    <w:rsid w:val="000F3246"/>
    <w:rsid w:val="00276A2E"/>
    <w:rsid w:val="00320BB4"/>
    <w:rsid w:val="00440F64"/>
    <w:rsid w:val="00503EC5"/>
    <w:rsid w:val="00552B9C"/>
    <w:rsid w:val="00564136"/>
    <w:rsid w:val="005C1625"/>
    <w:rsid w:val="00686917"/>
    <w:rsid w:val="00752F4B"/>
    <w:rsid w:val="007848D8"/>
    <w:rsid w:val="0081574A"/>
    <w:rsid w:val="00842A64"/>
    <w:rsid w:val="008E6389"/>
    <w:rsid w:val="00B20FF7"/>
    <w:rsid w:val="00C37FAC"/>
    <w:rsid w:val="00CD53B0"/>
    <w:rsid w:val="00D649C9"/>
    <w:rsid w:val="00E26542"/>
    <w:rsid w:val="00E829EF"/>
    <w:rsid w:val="00ED5378"/>
    <w:rsid w:val="00EF0890"/>
    <w:rsid w:val="00F42933"/>
    <w:rsid w:val="00FC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6C6AA5-391D-4507-9D96-A981B6A3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E6A7B50</Template>
  <TotalTime>221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A. McCully</dc:creator>
  <cp:lastModifiedBy>Brett McCully</cp:lastModifiedBy>
  <cp:revision>16</cp:revision>
  <cp:lastPrinted>2014-09-13T00:55:00Z</cp:lastPrinted>
  <dcterms:created xsi:type="dcterms:W3CDTF">2014-09-12T22:27:00Z</dcterms:created>
  <dcterms:modified xsi:type="dcterms:W3CDTF">2014-11-05T22:02:00Z</dcterms:modified>
</cp:coreProperties>
</file>